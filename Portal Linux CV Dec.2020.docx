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9EC904E" w14:textId="77777777" w:rsidTr="000E759E">
        <w:trPr>
          <w:trHeight w:hRule="exact" w:val="141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79BA838" w14:textId="0D204DFE" w:rsidR="00692703" w:rsidRPr="00830476" w:rsidRDefault="00764429" w:rsidP="00830476">
            <w:pPr>
              <w:pStyle w:val="Title"/>
              <w:rPr>
                <w:color w:val="C00000"/>
              </w:rPr>
            </w:pPr>
            <w:r w:rsidRPr="00830476">
              <w:rPr>
                <w:color w:val="C00000"/>
              </w:rPr>
              <w:t>Tatenda</w:t>
            </w:r>
            <w:r w:rsidR="00692703" w:rsidRPr="00830476">
              <w:rPr>
                <w:color w:val="C00000"/>
              </w:rPr>
              <w:t xml:space="preserve"> </w:t>
            </w:r>
            <w:r w:rsidRPr="00830476">
              <w:rPr>
                <w:rStyle w:val="IntenseEmphasis"/>
                <w:color w:val="C00000"/>
              </w:rPr>
              <w:t>manyepa</w:t>
            </w:r>
          </w:p>
          <w:p w14:paraId="19914523" w14:textId="7D425A60" w:rsidR="00692703" w:rsidRPr="00CF1A49" w:rsidRDefault="00BF223C" w:rsidP="00830476">
            <w:pPr>
              <w:pStyle w:val="ContactInfo"/>
              <w:contextualSpacing w:val="0"/>
            </w:pPr>
            <w:r>
              <w:t>Contact:</w:t>
            </w:r>
            <w:r w:rsidR="00692703" w:rsidRPr="00CF1A49">
              <w:t xml:space="preserve"> </w:t>
            </w:r>
            <w:r w:rsidR="00764429">
              <w:t>07932793775</w:t>
            </w:r>
          </w:p>
          <w:p w14:paraId="75160C8E" w14:textId="7BBE6B41" w:rsidR="00692703" w:rsidRPr="00CF1A49" w:rsidRDefault="00764429" w:rsidP="00830476">
            <w:pPr>
              <w:pStyle w:val="ContactInfoEmphasis"/>
              <w:contextualSpacing w:val="0"/>
            </w:pPr>
            <w:r w:rsidRPr="00830476">
              <w:rPr>
                <w:color w:val="auto"/>
              </w:rPr>
              <w:t>manyepat@ymail.com</w:t>
            </w:r>
            <w:r w:rsidR="00692703" w:rsidRPr="00830476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2000459528"/>
                <w:placeholder>
                  <w:docPart w:val="9638FA7270DE4A91926548E97C6D35B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30476">
                  <w:rPr>
                    <w:color w:val="auto"/>
                  </w:rPr>
                  <w:t>·</w:t>
                </w:r>
              </w:sdtContent>
            </w:sdt>
            <w:r w:rsidR="00CF658E">
              <w:rPr>
                <w:color w:val="auto"/>
              </w:rPr>
              <w:t xml:space="preserve"> </w:t>
            </w:r>
            <w:r w:rsidR="00CF658E" w:rsidRPr="00CF658E">
              <w:rPr>
                <w:color w:val="auto"/>
              </w:rPr>
              <w:t>www.linkedin.com/in/tatenda-manyepa</w:t>
            </w:r>
          </w:p>
        </w:tc>
      </w:tr>
      <w:tr w:rsidR="009571D8" w:rsidRPr="00CF1A49" w14:paraId="5BC29CC6" w14:textId="77777777" w:rsidTr="000E759E">
        <w:trPr>
          <w:trHeight w:val="977"/>
        </w:trPr>
        <w:tc>
          <w:tcPr>
            <w:tcW w:w="9360" w:type="dxa"/>
            <w:tcMar>
              <w:top w:w="432" w:type="dxa"/>
            </w:tcMar>
          </w:tcPr>
          <w:p w14:paraId="3368EFC1" w14:textId="0A9816A6" w:rsidR="001755A8" w:rsidRPr="00CF1A49" w:rsidRDefault="00085DCC" w:rsidP="00913946">
            <w:r>
              <w:t xml:space="preserve">The first time I ran a command in the terminal of my most preferred Linux Distribution </w:t>
            </w:r>
            <w:r w:rsidR="008F6C6B">
              <w:t>CentOS</w:t>
            </w:r>
            <w:r w:rsidR="00427AC3">
              <w:t xml:space="preserve"> 7</w:t>
            </w:r>
            <w:r>
              <w:t xml:space="preserve">, I intuitively knew that Linux would become a huge part of my formative years.  Linux </w:t>
            </w:r>
            <w:r w:rsidRPr="00085DCC">
              <w:t xml:space="preserve">has provided me with an engaging and challenging platform that has allowed me to </w:t>
            </w:r>
            <w:r w:rsidR="000E759E" w:rsidRPr="00085DCC">
              <w:t>continu</w:t>
            </w:r>
            <w:r w:rsidR="000E759E">
              <w:t>ously</w:t>
            </w:r>
            <w:r w:rsidRPr="00085DCC">
              <w:t xml:space="preserve"> learn and improve my skills</w:t>
            </w:r>
            <w:r>
              <w:t xml:space="preserve">.  </w:t>
            </w:r>
            <w:r w:rsidRPr="00085DCC">
              <w:t xml:space="preserve">What started with a simple </w:t>
            </w:r>
            <w:r w:rsidRPr="000E759E">
              <w:rPr>
                <w:i/>
                <w:iCs/>
              </w:rPr>
              <w:t>echo</w:t>
            </w:r>
            <w:r>
              <w:t xml:space="preserve"> </w:t>
            </w:r>
            <w:r w:rsidRPr="000E759E">
              <w:rPr>
                <w:i/>
                <w:iCs/>
              </w:rPr>
              <w:t>“Hello World!”</w:t>
            </w:r>
            <w:r>
              <w:t xml:space="preserve"> statem</w:t>
            </w:r>
            <w:r w:rsidRPr="00085DCC">
              <w:t xml:space="preserve">ent has </w:t>
            </w:r>
            <w:r>
              <w:t xml:space="preserve">become </w:t>
            </w:r>
            <w:r w:rsidRPr="00085DCC">
              <w:t>a full</w:t>
            </w:r>
            <w:r>
              <w:t>y-</w:t>
            </w:r>
            <w:r w:rsidRPr="00085DCC">
              <w:t xml:space="preserve">fledged passion that only gets more exciting as time goes by. </w:t>
            </w:r>
          </w:p>
        </w:tc>
      </w:tr>
    </w:tbl>
    <w:p w14:paraId="540533B7" w14:textId="77777777" w:rsidR="004E01EB" w:rsidRPr="00CF1A49" w:rsidRDefault="00913F6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CB58772AB1C45F3AC06A66F3E82F5A6"/>
          </w:placeholder>
          <w:temporary/>
          <w:showingPlcHdr/>
          <w15:appearance w15:val="hidden"/>
        </w:sdtPr>
        <w:sdtEndPr/>
        <w:sdtContent>
          <w:r w:rsidR="004E01EB" w:rsidRPr="00CE2FF1">
            <w:rPr>
              <w:color w:val="C00000"/>
            </w:rPr>
            <w:t>Experience</w:t>
          </w:r>
        </w:sdtContent>
      </w:sdt>
    </w:p>
    <w:tbl>
      <w:tblPr>
        <w:tblStyle w:val="TableGrid"/>
        <w:tblW w:w="515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621"/>
      </w:tblGrid>
      <w:tr w:rsidR="001D0BF1" w:rsidRPr="00CF1A49" w14:paraId="0F0E1321" w14:textId="77777777" w:rsidTr="0026586F">
        <w:trPr>
          <w:trHeight w:val="1547"/>
        </w:trPr>
        <w:tc>
          <w:tcPr>
            <w:tcW w:w="9621" w:type="dxa"/>
          </w:tcPr>
          <w:p w14:paraId="5E4552FE" w14:textId="77777777" w:rsidR="001E3120" w:rsidRPr="00CE2FF1" w:rsidRDefault="00A10A60" w:rsidP="00085DCC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CE2FF1">
              <w:rPr>
                <w:color w:val="auto"/>
              </w:rPr>
              <w:t>Linux Logbook portfolio</w:t>
            </w:r>
          </w:p>
          <w:p w14:paraId="3F8D9E7B" w14:textId="056EE640" w:rsidR="00107AB5" w:rsidRPr="00107AB5" w:rsidRDefault="00107AB5" w:rsidP="00085DCC">
            <w:pPr>
              <w:pStyle w:val="Heading3"/>
              <w:contextualSpacing w:val="0"/>
              <w:outlineLvl w:val="2"/>
              <w:rPr>
                <w:b w:val="0"/>
                <w:bCs/>
              </w:rPr>
            </w:pPr>
            <w:r w:rsidRPr="00107AB5">
              <w:rPr>
                <w:b w:val="0"/>
                <w:bCs/>
                <w:caps w:val="0"/>
              </w:rPr>
              <w:t xml:space="preserve">A </w:t>
            </w:r>
            <w:r>
              <w:rPr>
                <w:b w:val="0"/>
                <w:bCs/>
                <w:caps w:val="0"/>
              </w:rPr>
              <w:t xml:space="preserve">portfolio showcasing </w:t>
            </w:r>
            <w:r w:rsidRPr="00107AB5">
              <w:rPr>
                <w:b w:val="0"/>
                <w:bCs/>
                <w:caps w:val="0"/>
              </w:rPr>
              <w:t xml:space="preserve">my </w:t>
            </w:r>
            <w:r>
              <w:rPr>
                <w:b w:val="0"/>
                <w:bCs/>
                <w:caps w:val="0"/>
              </w:rPr>
              <w:t>L</w:t>
            </w:r>
            <w:r w:rsidRPr="00107AB5">
              <w:rPr>
                <w:b w:val="0"/>
                <w:bCs/>
                <w:caps w:val="0"/>
              </w:rPr>
              <w:t>inux skills</w:t>
            </w:r>
            <w:r w:rsidR="00E426A1">
              <w:rPr>
                <w:b w:val="0"/>
                <w:bCs/>
                <w:caps w:val="0"/>
              </w:rPr>
              <w:t xml:space="preserve"> using </w:t>
            </w:r>
            <w:r>
              <w:rPr>
                <w:b w:val="0"/>
                <w:bCs/>
                <w:caps w:val="0"/>
              </w:rPr>
              <w:t>S</w:t>
            </w:r>
            <w:r w:rsidRPr="00107AB5">
              <w:rPr>
                <w:b w:val="0"/>
                <w:bCs/>
                <w:caps w:val="0"/>
              </w:rPr>
              <w:t xml:space="preserve">lackware 13.37 VMware </w:t>
            </w:r>
            <w:r w:rsidR="00E426A1">
              <w:rPr>
                <w:b w:val="0"/>
                <w:bCs/>
                <w:caps w:val="0"/>
              </w:rPr>
              <w:t>V</w:t>
            </w:r>
            <w:r w:rsidRPr="00107AB5">
              <w:rPr>
                <w:b w:val="0"/>
                <w:bCs/>
                <w:caps w:val="0"/>
              </w:rPr>
              <w:t xml:space="preserve">irtual </w:t>
            </w:r>
            <w:r w:rsidR="00E426A1">
              <w:rPr>
                <w:b w:val="0"/>
                <w:bCs/>
                <w:caps w:val="0"/>
              </w:rPr>
              <w:t>M</w:t>
            </w:r>
            <w:r w:rsidRPr="00107AB5">
              <w:rPr>
                <w:b w:val="0"/>
                <w:bCs/>
                <w:caps w:val="0"/>
              </w:rPr>
              <w:t>achine</w:t>
            </w:r>
            <w:r w:rsidR="00427AC3">
              <w:rPr>
                <w:b w:val="0"/>
                <w:bCs/>
                <w:caps w:val="0"/>
              </w:rPr>
              <w:t xml:space="preserve">. </w:t>
            </w:r>
            <w:r w:rsidR="004E562F">
              <w:rPr>
                <w:b w:val="0"/>
                <w:bCs/>
                <w:caps w:val="0"/>
              </w:rPr>
              <w:t xml:space="preserve">I am proficient at using the </w:t>
            </w:r>
            <w:r>
              <w:rPr>
                <w:b w:val="0"/>
                <w:bCs/>
                <w:caps w:val="0"/>
              </w:rPr>
              <w:t>O</w:t>
            </w:r>
            <w:r w:rsidRPr="00107AB5">
              <w:rPr>
                <w:b w:val="0"/>
                <w:bCs/>
                <w:caps w:val="0"/>
              </w:rPr>
              <w:t xml:space="preserve">racle </w:t>
            </w:r>
            <w:r>
              <w:rPr>
                <w:b w:val="0"/>
                <w:bCs/>
                <w:caps w:val="0"/>
              </w:rPr>
              <w:t>VM</w:t>
            </w:r>
            <w:r w:rsidRPr="00107AB5">
              <w:rPr>
                <w:b w:val="0"/>
                <w:bCs/>
                <w:caps w:val="0"/>
              </w:rPr>
              <w:t xml:space="preserve"> </w:t>
            </w:r>
            <w:r>
              <w:rPr>
                <w:b w:val="0"/>
                <w:bCs/>
                <w:caps w:val="0"/>
              </w:rPr>
              <w:t>V</w:t>
            </w:r>
            <w:r w:rsidRPr="00107AB5">
              <w:rPr>
                <w:b w:val="0"/>
                <w:bCs/>
                <w:caps w:val="0"/>
              </w:rPr>
              <w:t>irtual</w:t>
            </w:r>
            <w:r>
              <w:rPr>
                <w:b w:val="0"/>
                <w:bCs/>
                <w:caps w:val="0"/>
              </w:rPr>
              <w:t>B</w:t>
            </w:r>
            <w:r w:rsidRPr="00107AB5">
              <w:rPr>
                <w:b w:val="0"/>
                <w:bCs/>
                <w:caps w:val="0"/>
              </w:rPr>
              <w:t>ox</w:t>
            </w:r>
            <w:r w:rsidR="004E562F">
              <w:rPr>
                <w:b w:val="0"/>
                <w:bCs/>
                <w:caps w:val="0"/>
              </w:rPr>
              <w:t xml:space="preserve"> and the Ubun</w:t>
            </w:r>
            <w:r w:rsidR="00C10C8B">
              <w:rPr>
                <w:b w:val="0"/>
                <w:bCs/>
                <w:caps w:val="0"/>
              </w:rPr>
              <w:t>tu and CentOS Linux distributions</w:t>
            </w:r>
            <w:r>
              <w:rPr>
                <w:b w:val="0"/>
                <w:bCs/>
                <w:caps w:val="0"/>
              </w:rPr>
              <w:t>.  Tasks were completed on the following topics:</w:t>
            </w:r>
          </w:p>
          <w:p w14:paraId="204841B9" w14:textId="17CD36A0" w:rsidR="00107AB5" w:rsidRPr="00FD5B02" w:rsidRDefault="00107AB5" w:rsidP="00085DCC">
            <w:pPr>
              <w:pStyle w:val="Heading3"/>
              <w:contextualSpacing w:val="0"/>
              <w:outlineLvl w:val="2"/>
              <w:rPr>
                <w:b w:val="0"/>
                <w:bCs/>
                <w:caps w:val="0"/>
              </w:rPr>
            </w:pPr>
            <w:r w:rsidRPr="00107AB5">
              <w:rPr>
                <w:b w:val="0"/>
                <w:bCs/>
                <w:caps w:val="0"/>
              </w:rPr>
              <w:t xml:space="preserve">1. Basic </w:t>
            </w:r>
            <w:r>
              <w:rPr>
                <w:b w:val="0"/>
                <w:bCs/>
                <w:caps w:val="0"/>
              </w:rPr>
              <w:t>L</w:t>
            </w:r>
            <w:r w:rsidRPr="00107AB5">
              <w:rPr>
                <w:b w:val="0"/>
                <w:bCs/>
                <w:caps w:val="0"/>
              </w:rPr>
              <w:t xml:space="preserve">inux </w:t>
            </w:r>
            <w:r w:rsidR="00FD5B02">
              <w:rPr>
                <w:b w:val="0"/>
                <w:bCs/>
                <w:caps w:val="0"/>
              </w:rPr>
              <w:t>C</w:t>
            </w:r>
            <w:r w:rsidRPr="00107AB5">
              <w:rPr>
                <w:b w:val="0"/>
                <w:bCs/>
                <w:caps w:val="0"/>
              </w:rPr>
              <w:t>omman</w:t>
            </w:r>
            <w:r>
              <w:rPr>
                <w:b w:val="0"/>
                <w:bCs/>
                <w:caps w:val="0"/>
              </w:rPr>
              <w:t xml:space="preserve">ds </w:t>
            </w:r>
            <w:r w:rsidR="00FD5B02">
              <w:rPr>
                <w:b w:val="0"/>
                <w:bCs/>
                <w:caps w:val="0"/>
              </w:rPr>
              <w:t xml:space="preserve">  </w:t>
            </w:r>
            <w:r>
              <w:rPr>
                <w:b w:val="0"/>
                <w:bCs/>
                <w:caps w:val="0"/>
              </w:rPr>
              <w:t>2. Systems</w:t>
            </w:r>
            <w:r w:rsidR="00EC359D">
              <w:rPr>
                <w:b w:val="0"/>
                <w:bCs/>
                <w:caps w:val="0"/>
              </w:rPr>
              <w:t xml:space="preserve"> Access and File System</w:t>
            </w:r>
            <w:r>
              <w:rPr>
                <w:b w:val="0"/>
                <w:bCs/>
                <w:caps w:val="0"/>
              </w:rPr>
              <w:t xml:space="preserve"> </w:t>
            </w:r>
            <w:r w:rsidR="00EC359D">
              <w:rPr>
                <w:b w:val="0"/>
                <w:bCs/>
                <w:caps w:val="0"/>
              </w:rPr>
              <w:t xml:space="preserve"> </w:t>
            </w:r>
            <w:r>
              <w:rPr>
                <w:b w:val="0"/>
                <w:bCs/>
                <w:caps w:val="0"/>
              </w:rPr>
              <w:t xml:space="preserve"> </w:t>
            </w:r>
            <w:r w:rsidR="00EC359D">
              <w:rPr>
                <w:b w:val="0"/>
                <w:bCs/>
                <w:caps w:val="0"/>
              </w:rPr>
              <w:t xml:space="preserve">3. </w:t>
            </w:r>
            <w:r>
              <w:rPr>
                <w:b w:val="0"/>
                <w:bCs/>
                <w:caps w:val="0"/>
              </w:rPr>
              <w:t xml:space="preserve">Shell Scripting </w:t>
            </w:r>
            <w:r w:rsidR="00FD5B02">
              <w:rPr>
                <w:b w:val="0"/>
                <w:bCs/>
                <w:caps w:val="0"/>
              </w:rPr>
              <w:t xml:space="preserve">     </w:t>
            </w:r>
            <w:r>
              <w:rPr>
                <w:b w:val="0"/>
                <w:bCs/>
                <w:caps w:val="0"/>
              </w:rPr>
              <w:t xml:space="preserve">3. </w:t>
            </w:r>
            <w:r w:rsidR="00FD5B02">
              <w:rPr>
                <w:b w:val="0"/>
                <w:bCs/>
                <w:caps w:val="0"/>
              </w:rPr>
              <w:t xml:space="preserve">Daemons and Processes  </w:t>
            </w:r>
            <w:r w:rsidR="00562032">
              <w:rPr>
                <w:b w:val="0"/>
                <w:bCs/>
                <w:caps w:val="0"/>
              </w:rPr>
              <w:t>5</w:t>
            </w:r>
            <w:r w:rsidR="00FD5B02">
              <w:rPr>
                <w:b w:val="0"/>
                <w:bCs/>
                <w:caps w:val="0"/>
              </w:rPr>
              <w:t xml:space="preserve">. Email under Linux   </w:t>
            </w:r>
            <w:r w:rsidR="00562032">
              <w:rPr>
                <w:b w:val="0"/>
                <w:bCs/>
                <w:caps w:val="0"/>
              </w:rPr>
              <w:t>6</w:t>
            </w:r>
            <w:r w:rsidR="00FD5B02">
              <w:rPr>
                <w:b w:val="0"/>
                <w:bCs/>
                <w:caps w:val="0"/>
              </w:rPr>
              <w:t>. Apache HTTP Server and PH</w:t>
            </w:r>
            <w:r w:rsidR="00980599">
              <w:rPr>
                <w:b w:val="0"/>
                <w:bCs/>
                <w:caps w:val="0"/>
              </w:rPr>
              <w:t>P</w:t>
            </w:r>
            <w:r w:rsidR="00FD5B02">
              <w:rPr>
                <w:b w:val="0"/>
                <w:bCs/>
                <w:caps w:val="0"/>
              </w:rPr>
              <w:t xml:space="preserve">  </w:t>
            </w:r>
            <w:r w:rsidR="00562032">
              <w:rPr>
                <w:b w:val="0"/>
                <w:bCs/>
                <w:caps w:val="0"/>
              </w:rPr>
              <w:t>8</w:t>
            </w:r>
            <w:r w:rsidR="00FD5B02">
              <w:rPr>
                <w:b w:val="0"/>
                <w:bCs/>
                <w:caps w:val="0"/>
              </w:rPr>
              <w:t xml:space="preserve">. Network Traffic Analysis                    </w:t>
            </w:r>
          </w:p>
        </w:tc>
      </w:tr>
      <w:tr w:rsidR="00F61DF9" w:rsidRPr="00CF1A49" w14:paraId="4939A036" w14:textId="77777777" w:rsidTr="005D2710">
        <w:trPr>
          <w:trHeight w:val="14"/>
        </w:trPr>
        <w:tc>
          <w:tcPr>
            <w:tcW w:w="9621" w:type="dxa"/>
            <w:tcMar>
              <w:top w:w="216" w:type="dxa"/>
            </w:tcMar>
          </w:tcPr>
          <w:p w14:paraId="67D09D91" w14:textId="6658BB15" w:rsidR="00F61DF9" w:rsidRDefault="00F61DF9" w:rsidP="00085DCC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51237C363A7F422BA4A4A3FFF8A38E5F"/>
        </w:placeholder>
        <w:temporary/>
        <w:showingPlcHdr/>
        <w15:appearance w15:val="hidden"/>
      </w:sdtPr>
      <w:sdtEndPr/>
      <w:sdtContent>
        <w:p w14:paraId="42C41DF8" w14:textId="77777777" w:rsidR="00DA59AA" w:rsidRPr="00CF1A49" w:rsidRDefault="00DA59AA" w:rsidP="0097790C">
          <w:pPr>
            <w:pStyle w:val="Heading1"/>
          </w:pPr>
          <w:r w:rsidRPr="00CE2FF1">
            <w:rPr>
              <w:color w:val="C00000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97920D7" w14:textId="77777777" w:rsidTr="0026586F">
        <w:trPr>
          <w:trHeight w:val="1030"/>
        </w:trPr>
        <w:tc>
          <w:tcPr>
            <w:tcW w:w="9355" w:type="dxa"/>
          </w:tcPr>
          <w:p w14:paraId="78BE9193" w14:textId="7B1C459A" w:rsidR="001D0BF1" w:rsidRPr="00CF1A49" w:rsidRDefault="001D0BF1" w:rsidP="001D0BF1">
            <w:pPr>
              <w:pStyle w:val="Heading3"/>
              <w:contextualSpacing w:val="0"/>
              <w:outlineLvl w:val="2"/>
            </w:pPr>
          </w:p>
          <w:p w14:paraId="57DC4CBF" w14:textId="6E7DBCFF" w:rsidR="007538DC" w:rsidRPr="00CF1A49" w:rsidRDefault="00FD5B02" w:rsidP="00FD5B02">
            <w:pPr>
              <w:pStyle w:val="Heading2"/>
              <w:contextualSpacing w:val="0"/>
              <w:outlineLvl w:val="1"/>
            </w:pPr>
            <w:r w:rsidRPr="00CE2FF1">
              <w:rPr>
                <w:color w:val="auto"/>
              </w:rPr>
              <w:t>MSc information and communication technology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Anglia Ruskin university:</w:t>
            </w:r>
            <w:r w:rsidR="00672946">
              <w:rPr>
                <w:rStyle w:val="SubtleReference"/>
              </w:rPr>
              <w:t xml:space="preserve"> </w:t>
            </w:r>
            <w:r w:rsidR="00672946" w:rsidRPr="000E759E">
              <w:rPr>
                <w:b w:val="0"/>
                <w:bCs/>
                <w:caps w:val="0"/>
                <w:color w:val="404040" w:themeColor="text1" w:themeTint="BF"/>
                <w:sz w:val="22"/>
                <w:szCs w:val="22"/>
              </w:rPr>
              <w:t>Linux, Software Implementation, Computer Systems, Networking and Hardware, Secure Systems, Web Development (HTML, CSS, PHP, SQL), Databases.</w:t>
            </w:r>
          </w:p>
        </w:tc>
      </w:tr>
      <w:tr w:rsidR="00F61DF9" w:rsidRPr="00CF1A49" w14:paraId="7B5B5F3E" w14:textId="77777777" w:rsidTr="0026586F">
        <w:trPr>
          <w:trHeight w:val="874"/>
        </w:trPr>
        <w:tc>
          <w:tcPr>
            <w:tcW w:w="9355" w:type="dxa"/>
            <w:tcMar>
              <w:top w:w="216" w:type="dxa"/>
            </w:tcMar>
          </w:tcPr>
          <w:p w14:paraId="76EDAFB2" w14:textId="1D1F2836" w:rsidR="00F61DF9" w:rsidRPr="00CF1A49" w:rsidRDefault="004F58A5" w:rsidP="00F61DF9">
            <w:pPr>
              <w:pStyle w:val="Heading3"/>
              <w:contextualSpacing w:val="0"/>
              <w:outlineLvl w:val="2"/>
            </w:pPr>
            <w:r>
              <w:t>September 2019</w:t>
            </w:r>
          </w:p>
          <w:p w14:paraId="177A2678" w14:textId="6474994A" w:rsidR="00F61DF9" w:rsidRPr="00CF1A49" w:rsidRDefault="004F58A5" w:rsidP="00F61DF9">
            <w:pPr>
              <w:pStyle w:val="Heading2"/>
              <w:contextualSpacing w:val="0"/>
              <w:outlineLvl w:val="1"/>
            </w:pPr>
            <w:r w:rsidRPr="00CE2FF1">
              <w:rPr>
                <w:color w:val="auto"/>
              </w:rPr>
              <w:t>BSc biomedical science</w:t>
            </w:r>
            <w:r w:rsidR="00F61DF9" w:rsidRPr="00CE2FF1">
              <w:rPr>
                <w:color w:val="auto"/>
              </w:rPr>
              <w:t>,</w:t>
            </w:r>
            <w:r w:rsidR="00F61DF9" w:rsidRPr="000D3930">
              <w:rPr>
                <w:color w:val="C00000"/>
              </w:rPr>
              <w:t xml:space="preserve"> </w:t>
            </w:r>
            <w:r>
              <w:rPr>
                <w:rStyle w:val="SubtleReference"/>
              </w:rPr>
              <w:t>university of hertfordshire</w:t>
            </w:r>
          </w:p>
          <w:p w14:paraId="44228529" w14:textId="0C15B4CE" w:rsidR="00F61DF9" w:rsidRDefault="004F58A5" w:rsidP="00F61DF9">
            <w:r>
              <w:t>Concentration on Biological Systems, the Diagnosis and Treatment of Diseases and Bioinformatics.</w:t>
            </w:r>
          </w:p>
        </w:tc>
      </w:tr>
    </w:tbl>
    <w:p w14:paraId="7B61B632" w14:textId="2B3C7706" w:rsidR="00486277" w:rsidRPr="00CE2FF1" w:rsidRDefault="00CE2FF1" w:rsidP="00486277">
      <w:pPr>
        <w:pStyle w:val="Heading1"/>
        <w:rPr>
          <w:color w:val="C00000"/>
        </w:rPr>
      </w:pPr>
      <w:r w:rsidRPr="00CE2FF1">
        <w:rPr>
          <w:color w:val="C00000"/>
        </w:rPr>
        <w:t>other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408F964" w14:textId="77777777" w:rsidTr="00CF1A49">
        <w:tc>
          <w:tcPr>
            <w:tcW w:w="4675" w:type="dxa"/>
          </w:tcPr>
          <w:p w14:paraId="7F92DB4E" w14:textId="0C369753" w:rsidR="001F4E6D" w:rsidRDefault="004F58A5" w:rsidP="002D738E">
            <w:pPr>
              <w:pStyle w:val="ListBullet"/>
              <w:contextualSpacing w:val="0"/>
            </w:pPr>
            <w:r>
              <w:t>SQL and T-SQL</w:t>
            </w:r>
          </w:p>
          <w:p w14:paraId="21EB41B9" w14:textId="1728B34F" w:rsidR="004F58A5" w:rsidRDefault="004F58A5" w:rsidP="006E1507">
            <w:pPr>
              <w:pStyle w:val="ListBullet"/>
              <w:contextualSpacing w:val="0"/>
            </w:pPr>
            <w:r>
              <w:t>Jira</w:t>
            </w:r>
            <w:r w:rsidR="003E7BB1">
              <w:t xml:space="preserve"> and Agile </w:t>
            </w:r>
          </w:p>
          <w:p w14:paraId="3D7C84E4" w14:textId="77777777" w:rsidR="0026586F" w:rsidRDefault="0026586F" w:rsidP="006E1507">
            <w:pPr>
              <w:pStyle w:val="ListBullet"/>
              <w:contextualSpacing w:val="0"/>
            </w:pPr>
            <w:r>
              <w:t>Databases (MySQL, MS Microsoft Server, SQLite)</w:t>
            </w:r>
          </w:p>
          <w:p w14:paraId="47EC6431" w14:textId="2C045FC0" w:rsidR="002D738E" w:rsidRPr="006E1507" w:rsidRDefault="00A4632A" w:rsidP="006E1507">
            <w:pPr>
              <w:pStyle w:val="ListBullet"/>
              <w:contextualSpacing w:val="0"/>
            </w:pPr>
            <w:r>
              <w:t>Great Communication and Interpersonal Skills</w:t>
            </w:r>
          </w:p>
        </w:tc>
        <w:tc>
          <w:tcPr>
            <w:tcW w:w="4675" w:type="dxa"/>
            <w:tcMar>
              <w:left w:w="360" w:type="dxa"/>
            </w:tcMar>
          </w:tcPr>
          <w:p w14:paraId="52CC7A66" w14:textId="773939D8" w:rsidR="003A0632" w:rsidRPr="006E1507" w:rsidRDefault="004F58A5" w:rsidP="006E1507">
            <w:pPr>
              <w:pStyle w:val="ListBullet"/>
              <w:contextualSpacing w:val="0"/>
            </w:pPr>
            <w:r>
              <w:t>Kubernetes Concepts</w:t>
            </w:r>
          </w:p>
          <w:p w14:paraId="098089A7" w14:textId="50ADC356" w:rsidR="001E3120" w:rsidRPr="006E1507" w:rsidRDefault="004F58A5" w:rsidP="006E1507">
            <w:pPr>
              <w:pStyle w:val="ListBullet"/>
              <w:contextualSpacing w:val="0"/>
            </w:pPr>
            <w:r>
              <w:t>Git and GitHub</w:t>
            </w:r>
          </w:p>
          <w:p w14:paraId="2511722D" w14:textId="77777777" w:rsidR="001E3120" w:rsidRDefault="004F58A5" w:rsidP="006E1507">
            <w:pPr>
              <w:pStyle w:val="ListBullet"/>
              <w:contextualSpacing w:val="0"/>
            </w:pPr>
            <w:r>
              <w:t xml:space="preserve">Web Development </w:t>
            </w:r>
            <w:r w:rsidR="0026586F">
              <w:t>(HTML, CSS, PHP, SQL, XAAMP)</w:t>
            </w:r>
          </w:p>
          <w:p w14:paraId="232D830B" w14:textId="602BC555" w:rsidR="00F743F7" w:rsidRPr="006E1507" w:rsidRDefault="00F743F7" w:rsidP="006E1507">
            <w:pPr>
              <w:pStyle w:val="ListBullet"/>
              <w:contextualSpacing w:val="0"/>
            </w:pPr>
            <w:r>
              <w:t>Problem Solving</w:t>
            </w:r>
            <w:r w:rsidR="001A5F5D">
              <w:t xml:space="preserve">, </w:t>
            </w:r>
            <w:r w:rsidR="009B1840">
              <w:t xml:space="preserve">Good </w:t>
            </w:r>
            <w:r w:rsidR="001A5F5D">
              <w:t>Team Worki</w:t>
            </w:r>
            <w:r w:rsidR="009B1840">
              <w:t xml:space="preserve">ng </w:t>
            </w:r>
          </w:p>
        </w:tc>
      </w:tr>
    </w:tbl>
    <w:p w14:paraId="4464E9DE" w14:textId="34C83182" w:rsidR="00B51D1B" w:rsidRPr="00CE2FF1" w:rsidRDefault="0026586F" w:rsidP="0026586F">
      <w:pPr>
        <w:pStyle w:val="Heading1"/>
        <w:rPr>
          <w:color w:val="C00000"/>
        </w:rPr>
      </w:pPr>
      <w:r w:rsidRPr="00CE2FF1">
        <w:rPr>
          <w:color w:val="C00000"/>
        </w:rPr>
        <w:t>References</w:t>
      </w:r>
    </w:p>
    <w:p w14:paraId="28E94A08" w14:textId="45F7BD4E" w:rsidR="000E759E" w:rsidRDefault="0026586F" w:rsidP="0026586F">
      <w:r>
        <w:t xml:space="preserve">Dr George Wilson  </w:t>
      </w:r>
      <w:r w:rsidR="00204512">
        <w:t xml:space="preserve">    </w:t>
      </w:r>
      <w:r>
        <w:t xml:space="preserve">Principal Lecturer       </w:t>
      </w:r>
      <w:hyperlink r:id="rId7" w:history="1">
        <w:r w:rsidR="00204512" w:rsidRPr="002B313B">
          <w:rPr>
            <w:rStyle w:val="Hyperlink"/>
          </w:rPr>
          <w:t>george.wilson@anglia.ac.uk</w:t>
        </w:r>
      </w:hyperlink>
      <w:r>
        <w:t xml:space="preserve">        01223 698 439</w:t>
      </w:r>
    </w:p>
    <w:p w14:paraId="74323D1B" w14:textId="7073AA5E" w:rsidR="000E759E" w:rsidRDefault="00A4632A" w:rsidP="0026586F">
      <w:r>
        <w:t>Tamzin Hardy</w:t>
      </w:r>
      <w:r w:rsidR="00CE452E">
        <w:t xml:space="preserve">     </w:t>
      </w:r>
      <w:r w:rsidR="00204512">
        <w:t xml:space="preserve">        </w:t>
      </w:r>
      <w:r w:rsidR="00617A7E">
        <w:t>Previous Employer</w:t>
      </w:r>
      <w:r w:rsidR="00E722D6">
        <w:t xml:space="preserve">    </w:t>
      </w:r>
      <w:r w:rsidR="002D3109">
        <w:t xml:space="preserve"> </w:t>
      </w:r>
      <w:hyperlink r:id="rId8" w:history="1">
        <w:r w:rsidR="002D3109" w:rsidRPr="002B313B">
          <w:rPr>
            <w:rStyle w:val="Hyperlink"/>
          </w:rPr>
          <w:t>tamzin.hardy@newboundariesgroup.com</w:t>
        </w:r>
      </w:hyperlink>
      <w:r w:rsidR="00D96F34">
        <w:t xml:space="preserve"> </w:t>
      </w:r>
      <w:r w:rsidR="00E722D6">
        <w:t xml:space="preserve">    </w:t>
      </w:r>
      <w:r w:rsidR="00660C57">
        <w:t>01692 407</w:t>
      </w:r>
      <w:r w:rsidR="0040646F">
        <w:t xml:space="preserve"> 549</w:t>
      </w:r>
    </w:p>
    <w:sectPr w:rsidR="000E759E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A3BD3" w14:textId="77777777" w:rsidR="00913F68" w:rsidRDefault="00913F68" w:rsidP="0068194B">
      <w:r>
        <w:separator/>
      </w:r>
    </w:p>
    <w:p w14:paraId="69360443" w14:textId="77777777" w:rsidR="00913F68" w:rsidRDefault="00913F68"/>
    <w:p w14:paraId="584E6CC8" w14:textId="77777777" w:rsidR="00913F68" w:rsidRDefault="00913F68"/>
  </w:endnote>
  <w:endnote w:type="continuationSeparator" w:id="0">
    <w:p w14:paraId="28677EED" w14:textId="77777777" w:rsidR="00913F68" w:rsidRDefault="00913F68" w:rsidP="0068194B">
      <w:r>
        <w:continuationSeparator/>
      </w:r>
    </w:p>
    <w:p w14:paraId="257D0C43" w14:textId="77777777" w:rsidR="00913F68" w:rsidRDefault="00913F68"/>
    <w:p w14:paraId="494C28BA" w14:textId="77777777" w:rsidR="00913F68" w:rsidRDefault="00913F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86A3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B29E7" w14:textId="77777777" w:rsidR="00913F68" w:rsidRDefault="00913F68" w:rsidP="0068194B">
      <w:r>
        <w:separator/>
      </w:r>
    </w:p>
    <w:p w14:paraId="3EA353B1" w14:textId="77777777" w:rsidR="00913F68" w:rsidRDefault="00913F68"/>
    <w:p w14:paraId="1ACE7FCD" w14:textId="77777777" w:rsidR="00913F68" w:rsidRDefault="00913F68"/>
  </w:footnote>
  <w:footnote w:type="continuationSeparator" w:id="0">
    <w:p w14:paraId="2CA9B2DB" w14:textId="77777777" w:rsidR="00913F68" w:rsidRDefault="00913F68" w:rsidP="0068194B">
      <w:r>
        <w:continuationSeparator/>
      </w:r>
    </w:p>
    <w:p w14:paraId="053F4B83" w14:textId="77777777" w:rsidR="00913F68" w:rsidRDefault="00913F68"/>
    <w:p w14:paraId="68408CCC" w14:textId="77777777" w:rsidR="00913F68" w:rsidRDefault="00913F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5559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ABEE4E" wp14:editId="45E1E5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13623B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6CD621C"/>
    <w:multiLevelType w:val="hybridMultilevel"/>
    <w:tmpl w:val="2C1A2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D260263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29"/>
    <w:rsid w:val="000001EF"/>
    <w:rsid w:val="00007322"/>
    <w:rsid w:val="00007728"/>
    <w:rsid w:val="00024584"/>
    <w:rsid w:val="00024730"/>
    <w:rsid w:val="00055E95"/>
    <w:rsid w:val="0007021F"/>
    <w:rsid w:val="00085DCC"/>
    <w:rsid w:val="000B2BA5"/>
    <w:rsid w:val="000D3930"/>
    <w:rsid w:val="000E17AB"/>
    <w:rsid w:val="000E759E"/>
    <w:rsid w:val="000F2F8C"/>
    <w:rsid w:val="0010006E"/>
    <w:rsid w:val="001045A8"/>
    <w:rsid w:val="00107AB5"/>
    <w:rsid w:val="00114A91"/>
    <w:rsid w:val="001427E1"/>
    <w:rsid w:val="00163668"/>
    <w:rsid w:val="00171566"/>
    <w:rsid w:val="00174676"/>
    <w:rsid w:val="001755A8"/>
    <w:rsid w:val="00184014"/>
    <w:rsid w:val="00192008"/>
    <w:rsid w:val="001A5F5D"/>
    <w:rsid w:val="001C0E68"/>
    <w:rsid w:val="001C4B6F"/>
    <w:rsid w:val="001D0BF1"/>
    <w:rsid w:val="001E1B70"/>
    <w:rsid w:val="001E3120"/>
    <w:rsid w:val="001E7E0C"/>
    <w:rsid w:val="001F0BB0"/>
    <w:rsid w:val="001F4E6D"/>
    <w:rsid w:val="001F6140"/>
    <w:rsid w:val="002001F9"/>
    <w:rsid w:val="00203573"/>
    <w:rsid w:val="00204512"/>
    <w:rsid w:val="0020597D"/>
    <w:rsid w:val="00213B4C"/>
    <w:rsid w:val="0022206B"/>
    <w:rsid w:val="002253B0"/>
    <w:rsid w:val="00236D54"/>
    <w:rsid w:val="00241D8C"/>
    <w:rsid w:val="00241FDB"/>
    <w:rsid w:val="0024405D"/>
    <w:rsid w:val="0024720C"/>
    <w:rsid w:val="002617AE"/>
    <w:rsid w:val="002638D0"/>
    <w:rsid w:val="002647D3"/>
    <w:rsid w:val="0026586F"/>
    <w:rsid w:val="00275EAE"/>
    <w:rsid w:val="00294998"/>
    <w:rsid w:val="00297F18"/>
    <w:rsid w:val="002A1945"/>
    <w:rsid w:val="002B2958"/>
    <w:rsid w:val="002B3FC8"/>
    <w:rsid w:val="002D23C5"/>
    <w:rsid w:val="002D3109"/>
    <w:rsid w:val="002D6137"/>
    <w:rsid w:val="002D738E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7BB1"/>
    <w:rsid w:val="003F1D5F"/>
    <w:rsid w:val="00405128"/>
    <w:rsid w:val="0040646F"/>
    <w:rsid w:val="00406CFF"/>
    <w:rsid w:val="00416B25"/>
    <w:rsid w:val="00420592"/>
    <w:rsid w:val="00427AC3"/>
    <w:rsid w:val="004319E0"/>
    <w:rsid w:val="00437E8C"/>
    <w:rsid w:val="00440225"/>
    <w:rsid w:val="004726BC"/>
    <w:rsid w:val="00474105"/>
    <w:rsid w:val="00480E6E"/>
    <w:rsid w:val="00486277"/>
    <w:rsid w:val="00490E4A"/>
    <w:rsid w:val="00494CF6"/>
    <w:rsid w:val="00495F8D"/>
    <w:rsid w:val="004A1FAE"/>
    <w:rsid w:val="004A32FF"/>
    <w:rsid w:val="004B06EB"/>
    <w:rsid w:val="004B6AD0"/>
    <w:rsid w:val="004C2D5D"/>
    <w:rsid w:val="004C33E1"/>
    <w:rsid w:val="004C62DD"/>
    <w:rsid w:val="004E01EB"/>
    <w:rsid w:val="004E2794"/>
    <w:rsid w:val="004E38BA"/>
    <w:rsid w:val="004E562F"/>
    <w:rsid w:val="004F58A5"/>
    <w:rsid w:val="00510392"/>
    <w:rsid w:val="00513E2A"/>
    <w:rsid w:val="00562032"/>
    <w:rsid w:val="00566A35"/>
    <w:rsid w:val="0056701E"/>
    <w:rsid w:val="005740D7"/>
    <w:rsid w:val="005A0F26"/>
    <w:rsid w:val="005A1B10"/>
    <w:rsid w:val="005A6850"/>
    <w:rsid w:val="005B1B1B"/>
    <w:rsid w:val="005C5932"/>
    <w:rsid w:val="005D2710"/>
    <w:rsid w:val="005D3CA7"/>
    <w:rsid w:val="005D4CC1"/>
    <w:rsid w:val="005F4B91"/>
    <w:rsid w:val="005F55D2"/>
    <w:rsid w:val="00617A7E"/>
    <w:rsid w:val="0062312F"/>
    <w:rsid w:val="00625F2C"/>
    <w:rsid w:val="00660C57"/>
    <w:rsid w:val="006618E9"/>
    <w:rsid w:val="00672946"/>
    <w:rsid w:val="0068194B"/>
    <w:rsid w:val="00691666"/>
    <w:rsid w:val="00692703"/>
    <w:rsid w:val="006A1962"/>
    <w:rsid w:val="006A1989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4429"/>
    <w:rsid w:val="0079206B"/>
    <w:rsid w:val="00796076"/>
    <w:rsid w:val="007C0566"/>
    <w:rsid w:val="007C606B"/>
    <w:rsid w:val="007E6A61"/>
    <w:rsid w:val="00801140"/>
    <w:rsid w:val="00803404"/>
    <w:rsid w:val="00830476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6C6B"/>
    <w:rsid w:val="00901899"/>
    <w:rsid w:val="0090344B"/>
    <w:rsid w:val="00905715"/>
    <w:rsid w:val="0091321E"/>
    <w:rsid w:val="00913946"/>
    <w:rsid w:val="00913F68"/>
    <w:rsid w:val="0092726B"/>
    <w:rsid w:val="009361BA"/>
    <w:rsid w:val="00944F78"/>
    <w:rsid w:val="009510E7"/>
    <w:rsid w:val="00952C89"/>
    <w:rsid w:val="009571D8"/>
    <w:rsid w:val="009650EA"/>
    <w:rsid w:val="0097790C"/>
    <w:rsid w:val="00980599"/>
    <w:rsid w:val="0098506E"/>
    <w:rsid w:val="009A44CE"/>
    <w:rsid w:val="009B1840"/>
    <w:rsid w:val="009C4DFC"/>
    <w:rsid w:val="009D44F8"/>
    <w:rsid w:val="009E3160"/>
    <w:rsid w:val="009F220C"/>
    <w:rsid w:val="009F3B05"/>
    <w:rsid w:val="009F4931"/>
    <w:rsid w:val="00A10A60"/>
    <w:rsid w:val="00A14534"/>
    <w:rsid w:val="00A16DAA"/>
    <w:rsid w:val="00A24162"/>
    <w:rsid w:val="00A25023"/>
    <w:rsid w:val="00A270EA"/>
    <w:rsid w:val="00A34BA2"/>
    <w:rsid w:val="00A36F27"/>
    <w:rsid w:val="00A42E32"/>
    <w:rsid w:val="00A4322A"/>
    <w:rsid w:val="00A4632A"/>
    <w:rsid w:val="00A46E63"/>
    <w:rsid w:val="00A51DC5"/>
    <w:rsid w:val="00A53DE1"/>
    <w:rsid w:val="00A615E1"/>
    <w:rsid w:val="00A755E8"/>
    <w:rsid w:val="00A93A5D"/>
    <w:rsid w:val="00AB32F8"/>
    <w:rsid w:val="00AB383D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A40"/>
    <w:rsid w:val="00BA1546"/>
    <w:rsid w:val="00BB4E51"/>
    <w:rsid w:val="00BD431F"/>
    <w:rsid w:val="00BE423E"/>
    <w:rsid w:val="00BF223C"/>
    <w:rsid w:val="00BF61AC"/>
    <w:rsid w:val="00C10C8B"/>
    <w:rsid w:val="00C47FA6"/>
    <w:rsid w:val="00C57FC6"/>
    <w:rsid w:val="00C66A7D"/>
    <w:rsid w:val="00C779DA"/>
    <w:rsid w:val="00C814F7"/>
    <w:rsid w:val="00CA4B4D"/>
    <w:rsid w:val="00CB35C3"/>
    <w:rsid w:val="00CD323D"/>
    <w:rsid w:val="00CE2FF1"/>
    <w:rsid w:val="00CE4030"/>
    <w:rsid w:val="00CE452E"/>
    <w:rsid w:val="00CE64B3"/>
    <w:rsid w:val="00CF1A49"/>
    <w:rsid w:val="00CF658E"/>
    <w:rsid w:val="00D0630C"/>
    <w:rsid w:val="00D243A9"/>
    <w:rsid w:val="00D305E5"/>
    <w:rsid w:val="00D37CD3"/>
    <w:rsid w:val="00D66A52"/>
    <w:rsid w:val="00D66EFA"/>
    <w:rsid w:val="00D72A2D"/>
    <w:rsid w:val="00D9521A"/>
    <w:rsid w:val="00D96F34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19E0"/>
    <w:rsid w:val="00E103F0"/>
    <w:rsid w:val="00E14498"/>
    <w:rsid w:val="00E178BF"/>
    <w:rsid w:val="00E2397A"/>
    <w:rsid w:val="00E254DB"/>
    <w:rsid w:val="00E300FC"/>
    <w:rsid w:val="00E362DB"/>
    <w:rsid w:val="00E426A1"/>
    <w:rsid w:val="00E5632B"/>
    <w:rsid w:val="00E70240"/>
    <w:rsid w:val="00E70A92"/>
    <w:rsid w:val="00E71E6B"/>
    <w:rsid w:val="00E722D6"/>
    <w:rsid w:val="00E81CC5"/>
    <w:rsid w:val="00E85A87"/>
    <w:rsid w:val="00E85B4A"/>
    <w:rsid w:val="00E9528E"/>
    <w:rsid w:val="00EA5099"/>
    <w:rsid w:val="00EC1351"/>
    <w:rsid w:val="00EC359D"/>
    <w:rsid w:val="00EC4CBF"/>
    <w:rsid w:val="00ED6A37"/>
    <w:rsid w:val="00EE2CA8"/>
    <w:rsid w:val="00EF17E8"/>
    <w:rsid w:val="00EF51D9"/>
    <w:rsid w:val="00F130DD"/>
    <w:rsid w:val="00F13579"/>
    <w:rsid w:val="00F24884"/>
    <w:rsid w:val="00F476C4"/>
    <w:rsid w:val="00F61DF9"/>
    <w:rsid w:val="00F743F7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5B02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FA821"/>
  <w15:chartTrackingRefBased/>
  <w15:docId w15:val="{9C0EC7CD-E81B-46AB-9F28-8D692570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65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zin.hardy@newboundariesgroup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orge.wilson@anglia.ac.uk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e\AppData\Local\Microsoft\Office\16.0\DTS\en-US%7bA1BB40CB-FF93-40AC-BA55-0C8D810A14A8%7d\%7b7CBD92D3-14E0-41FC-9B18-1E4ECC202448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38FA7270DE4A91926548E97C6D3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8FE94-9642-429A-B10F-2A3E6E89B99C}"/>
      </w:docPartPr>
      <w:docPartBody>
        <w:p w:rsidR="0083614C" w:rsidRDefault="005A21D8">
          <w:pPr>
            <w:pStyle w:val="9638FA7270DE4A91926548E97C6D35BC"/>
          </w:pPr>
          <w:r w:rsidRPr="00CF1A49">
            <w:t>·</w:t>
          </w:r>
        </w:p>
      </w:docPartBody>
    </w:docPart>
    <w:docPart>
      <w:docPartPr>
        <w:name w:val="4CB58772AB1C45F3AC06A66F3E82F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579AE-A314-4B89-B0EA-BA827B3ED9A1}"/>
      </w:docPartPr>
      <w:docPartBody>
        <w:p w:rsidR="0083614C" w:rsidRDefault="005A21D8">
          <w:pPr>
            <w:pStyle w:val="4CB58772AB1C45F3AC06A66F3E82F5A6"/>
          </w:pPr>
          <w:r w:rsidRPr="00CF1A49">
            <w:t>Experience</w:t>
          </w:r>
        </w:p>
      </w:docPartBody>
    </w:docPart>
    <w:docPart>
      <w:docPartPr>
        <w:name w:val="51237C363A7F422BA4A4A3FFF8A38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2A375-4EAC-4E19-9B72-A13FF3435F73}"/>
      </w:docPartPr>
      <w:docPartBody>
        <w:p w:rsidR="0083614C" w:rsidRDefault="005A21D8">
          <w:pPr>
            <w:pStyle w:val="51237C363A7F422BA4A4A3FFF8A38E5F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D8"/>
    <w:rsid w:val="005A21D8"/>
    <w:rsid w:val="0083614C"/>
    <w:rsid w:val="00B56BF8"/>
    <w:rsid w:val="00C3224F"/>
    <w:rsid w:val="00DA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638FA7270DE4A91926548E97C6D35BC">
    <w:name w:val="9638FA7270DE4A91926548E97C6D35BC"/>
  </w:style>
  <w:style w:type="paragraph" w:customStyle="1" w:styleId="85149A44F52A4D468B2A347C6750F580">
    <w:name w:val="85149A44F52A4D468B2A347C6750F580"/>
  </w:style>
  <w:style w:type="paragraph" w:customStyle="1" w:styleId="1DEEA3FC9CA24C5586B2409644B8BB7E">
    <w:name w:val="1DEEA3FC9CA24C5586B2409644B8BB7E"/>
  </w:style>
  <w:style w:type="paragraph" w:customStyle="1" w:styleId="A230DB322AB642DE94A8CB27DA118F12">
    <w:name w:val="A230DB322AB642DE94A8CB27DA118F12"/>
  </w:style>
  <w:style w:type="paragraph" w:customStyle="1" w:styleId="4CB58772AB1C45F3AC06A66F3E82F5A6">
    <w:name w:val="4CB58772AB1C45F3AC06A66F3E82F5A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1237C363A7F422BA4A4A3FFF8A38E5F">
    <w:name w:val="51237C363A7F422BA4A4A3FFF8A38E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{7CBD92D3-14E0-41FC-9B18-1E4ECC202448}tf16402488_win32.dotx</Template>
  <TotalTime>22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</dc:creator>
  <cp:keywords/>
  <dc:description/>
  <cp:lastModifiedBy>Tatenda Manyepa</cp:lastModifiedBy>
  <cp:revision>31</cp:revision>
  <dcterms:created xsi:type="dcterms:W3CDTF">2020-11-25T13:32:00Z</dcterms:created>
  <dcterms:modified xsi:type="dcterms:W3CDTF">2020-11-27T18:45:00Z</dcterms:modified>
  <cp:category/>
</cp:coreProperties>
</file>