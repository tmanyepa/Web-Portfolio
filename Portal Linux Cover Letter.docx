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067267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4CFC2E" w14:textId="39781C23" w:rsidR="00692703" w:rsidRPr="0057178A" w:rsidRDefault="00923132" w:rsidP="00913946">
            <w:pPr>
              <w:pStyle w:val="Title"/>
              <w:rPr>
                <w:color w:val="C00000"/>
              </w:rPr>
            </w:pPr>
            <w:r w:rsidRPr="0057178A">
              <w:rPr>
                <w:color w:val="C00000"/>
              </w:rPr>
              <w:t>tatenda</w:t>
            </w:r>
            <w:r w:rsidR="00692703" w:rsidRPr="0057178A">
              <w:rPr>
                <w:color w:val="C00000"/>
              </w:rPr>
              <w:t xml:space="preserve"> </w:t>
            </w:r>
            <w:r w:rsidRPr="0057178A">
              <w:rPr>
                <w:rStyle w:val="IntenseEmphasis"/>
                <w:color w:val="C00000"/>
              </w:rPr>
              <w:t>manyepa</w:t>
            </w:r>
          </w:p>
          <w:p w14:paraId="517338CB" w14:textId="661105AC" w:rsidR="00692703" w:rsidRPr="00CF1A49" w:rsidRDefault="00980BA5" w:rsidP="00913946">
            <w:pPr>
              <w:pStyle w:val="ContactInfo"/>
              <w:contextualSpacing w:val="0"/>
            </w:pPr>
            <w:r>
              <w:t xml:space="preserve">Contact: </w:t>
            </w:r>
            <w:r w:rsidR="00923132">
              <w:t>07932793775</w:t>
            </w:r>
          </w:p>
          <w:p w14:paraId="4C56938B" w14:textId="6DEB2AF2" w:rsidR="00692703" w:rsidRPr="00CF1A49" w:rsidRDefault="00923132" w:rsidP="00913946">
            <w:pPr>
              <w:pStyle w:val="ContactInfoEmphasis"/>
              <w:contextualSpacing w:val="0"/>
            </w:pPr>
            <w:r w:rsidRPr="0057178A">
              <w:rPr>
                <w:color w:val="auto"/>
              </w:rPr>
              <w:t>manyepat@ymail.com</w:t>
            </w:r>
            <w:r w:rsidR="00692703" w:rsidRPr="0057178A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390001956E474A07B71AFDB323C2894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7178A">
                  <w:rPr>
                    <w:color w:val="auto"/>
                  </w:rPr>
                  <w:t>·</w:t>
                </w:r>
              </w:sdtContent>
            </w:sdt>
            <w:r w:rsidR="00461130">
              <w:rPr>
                <w:color w:val="auto"/>
              </w:rPr>
              <w:t xml:space="preserve"> </w:t>
            </w:r>
            <w:r w:rsidR="00461130" w:rsidRPr="00461130">
              <w:rPr>
                <w:color w:val="auto"/>
              </w:rPr>
              <w:t>www.linkedin.com/in/tatenda-manyepa</w:t>
            </w:r>
          </w:p>
        </w:tc>
      </w:tr>
      <w:tr w:rsidR="005579C9" w:rsidRPr="00CF1A49" w14:paraId="2FAB845C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03C984D" w14:textId="77777777" w:rsidR="005579C9" w:rsidRDefault="005579C9" w:rsidP="005579C9"/>
        </w:tc>
      </w:tr>
    </w:tbl>
    <w:p w14:paraId="5FCA1FD2" w14:textId="7BEE1080" w:rsidR="005579C9" w:rsidRDefault="005579C9" w:rsidP="005579C9">
      <w:pPr>
        <w:pStyle w:val="Header"/>
      </w:pPr>
    </w:p>
    <w:p w14:paraId="6833A0AA" w14:textId="6F6527C0" w:rsidR="005579C9" w:rsidRDefault="002B4D93" w:rsidP="005579C9">
      <w:pPr>
        <w:pStyle w:val="Header"/>
      </w:pPr>
      <w:r>
        <w:t>Dear HR/Re</w:t>
      </w:r>
      <w:r w:rsidR="00BD3585">
        <w:t>cruitment Manager,</w:t>
      </w:r>
    </w:p>
    <w:p w14:paraId="16B2E63E" w14:textId="77777777" w:rsidR="00BD3585" w:rsidRPr="005579C9" w:rsidRDefault="00BD3585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778A070B" w14:textId="77777777" w:rsidTr="00BB7E51">
        <w:trPr>
          <w:trHeight w:val="8914"/>
        </w:trPr>
        <w:tc>
          <w:tcPr>
            <w:tcW w:w="9290" w:type="dxa"/>
          </w:tcPr>
          <w:p w14:paraId="7B34B871" w14:textId="0E1FB14C" w:rsidR="005663B2" w:rsidRDefault="00BD3585" w:rsidP="005579C9">
            <w:r>
              <w:t>As a</w:t>
            </w:r>
            <w:r w:rsidR="00195020">
              <w:t xml:space="preserve"> Linux</w:t>
            </w:r>
            <w:r>
              <w:t xml:space="preserve"> enthusia</w:t>
            </w:r>
            <w:r w:rsidR="00D866C3">
              <w:t>st</w:t>
            </w:r>
            <w:r w:rsidR="00B86628">
              <w:t xml:space="preserve"> </w:t>
            </w:r>
            <w:r w:rsidR="00195020">
              <w:t xml:space="preserve">I </w:t>
            </w:r>
            <w:r w:rsidR="00B86628">
              <w:t>am</w:t>
            </w:r>
            <w:r w:rsidR="00B86628" w:rsidRPr="009517AB">
              <w:t xml:space="preserve"> </w:t>
            </w:r>
            <w:r w:rsidR="009543B7">
              <w:t>excited</w:t>
            </w:r>
            <w:r w:rsidR="00B86628" w:rsidRPr="009517AB">
              <w:t xml:space="preserve"> </w:t>
            </w:r>
            <w:r w:rsidR="00B86628">
              <w:t xml:space="preserve">and eager to </w:t>
            </w:r>
            <w:r w:rsidR="00B86628" w:rsidRPr="009517AB">
              <w:t xml:space="preserve">begin </w:t>
            </w:r>
            <w:r w:rsidR="00B86628">
              <w:t xml:space="preserve">a </w:t>
            </w:r>
            <w:r w:rsidR="003766EE">
              <w:t xml:space="preserve">new </w:t>
            </w:r>
            <w:r w:rsidR="00B86628" w:rsidRPr="009517AB">
              <w:t xml:space="preserve">career in </w:t>
            </w:r>
            <w:r w:rsidR="00B86628">
              <w:t xml:space="preserve">Linux and </w:t>
            </w:r>
            <w:r w:rsidR="00B86628" w:rsidRPr="009517AB">
              <w:t>I believe</w:t>
            </w:r>
            <w:r w:rsidR="00B86628">
              <w:t xml:space="preserve"> that</w:t>
            </w:r>
            <w:r w:rsidR="00B86628" w:rsidRPr="009517AB">
              <w:t xml:space="preserve"> I</w:t>
            </w:r>
            <w:r w:rsidR="00B86628">
              <w:t xml:space="preserve"> will</w:t>
            </w:r>
            <w:r w:rsidR="00B86628" w:rsidRPr="009517AB">
              <w:t xml:space="preserve"> make an excellent</w:t>
            </w:r>
            <w:r w:rsidR="000C554C">
              <w:t xml:space="preserve"> Junior</w:t>
            </w:r>
            <w:r w:rsidR="00B86628" w:rsidRPr="009517AB">
              <w:t xml:space="preserve"> </w:t>
            </w:r>
            <w:r w:rsidR="000C554C">
              <w:t>Linux System Administrator</w:t>
            </w:r>
            <w:r w:rsidR="00B86628">
              <w:t xml:space="preserve"> due</w:t>
            </w:r>
            <w:r w:rsidR="00B86628" w:rsidRPr="009517AB">
              <w:t xml:space="preserve"> to </w:t>
            </w:r>
            <w:r w:rsidR="00D2506B">
              <w:t>the knowledg</w:t>
            </w:r>
            <w:r w:rsidR="004C0F13">
              <w:t>e</w:t>
            </w:r>
            <w:r w:rsidR="003766EE">
              <w:t xml:space="preserve"> and skills</w:t>
            </w:r>
            <w:r w:rsidR="004C0F13">
              <w:t xml:space="preserve"> </w:t>
            </w:r>
            <w:r w:rsidR="00D2506B">
              <w:t xml:space="preserve">I have acquired from </w:t>
            </w:r>
            <w:r w:rsidR="004C0F13">
              <w:t>working on</w:t>
            </w:r>
            <w:r w:rsidR="00D2506B">
              <w:t xml:space="preserve"> my portfolio.  </w:t>
            </w:r>
            <w:r w:rsidR="009517AB" w:rsidRPr="009517AB">
              <w:t>Although I</w:t>
            </w:r>
            <w:r w:rsidR="009517AB">
              <w:t xml:space="preserve"> a</w:t>
            </w:r>
            <w:r w:rsidR="009517AB" w:rsidRPr="009517AB">
              <w:t xml:space="preserve">m an entry-level applicant, I am </w:t>
            </w:r>
            <w:r w:rsidR="009517AB">
              <w:t xml:space="preserve">a motivated </w:t>
            </w:r>
            <w:r w:rsidR="00AC3229">
              <w:t xml:space="preserve">and enthusiastic </w:t>
            </w:r>
            <w:r w:rsidR="009517AB">
              <w:t xml:space="preserve">hard worker who is </w:t>
            </w:r>
            <w:r w:rsidR="009517AB" w:rsidRPr="009517AB">
              <w:t>passionate about doing a great job</w:t>
            </w:r>
            <w:r w:rsidR="00E8709F">
              <w:t xml:space="preserve"> and is willing to</w:t>
            </w:r>
            <w:r w:rsidR="00314E73">
              <w:t xml:space="preserve"> </w:t>
            </w:r>
            <w:r w:rsidR="00615C42">
              <w:t>further develop</w:t>
            </w:r>
            <w:r w:rsidR="00314E73">
              <w:t xml:space="preserve"> </w:t>
            </w:r>
            <w:r w:rsidR="003766EE">
              <w:t>her</w:t>
            </w:r>
            <w:r w:rsidR="00314E73">
              <w:t xml:space="preserve"> skills a</w:t>
            </w:r>
            <w:r w:rsidR="0099111C">
              <w:t xml:space="preserve">s well as </w:t>
            </w:r>
            <w:r w:rsidR="00314E73">
              <w:t>acquire new skills</w:t>
            </w:r>
            <w:r w:rsidR="00E8709F">
              <w:t xml:space="preserve"> in the f</w:t>
            </w:r>
            <w:r w:rsidR="0099111C">
              <w:t>ield</w:t>
            </w:r>
            <w:r w:rsidR="005F1F77">
              <w:t xml:space="preserve">. </w:t>
            </w:r>
          </w:p>
          <w:p w14:paraId="77749F46" w14:textId="77777777" w:rsidR="005663B2" w:rsidRDefault="005663B2" w:rsidP="005579C9"/>
          <w:p w14:paraId="4477226A" w14:textId="44BEF8EB" w:rsidR="00EB09DC" w:rsidRPr="006F4760" w:rsidRDefault="00314E73" w:rsidP="00EB09DC">
            <w:r>
              <w:t xml:space="preserve">I have a strong aptitude for learning </w:t>
            </w:r>
            <w:r w:rsidR="001747EF">
              <w:t xml:space="preserve">new skills </w:t>
            </w:r>
            <w:r w:rsidR="00615C42">
              <w:t xml:space="preserve">and </w:t>
            </w:r>
            <w:r w:rsidR="002B2334">
              <w:t xml:space="preserve">on top of </w:t>
            </w:r>
            <w:r w:rsidR="00EB09DC">
              <w:t>working on</w:t>
            </w:r>
            <w:r w:rsidR="008350C3">
              <w:t xml:space="preserve"> my Linux skills</w:t>
            </w:r>
            <w:r w:rsidR="006F4760">
              <w:t>,</w:t>
            </w:r>
            <w:r w:rsidR="008350C3">
              <w:t xml:space="preserve"> I </w:t>
            </w:r>
            <w:r w:rsidR="00C53E66">
              <w:t xml:space="preserve">have been teaching myself </w:t>
            </w:r>
            <w:r w:rsidR="008350C3">
              <w:t xml:space="preserve">to script </w:t>
            </w:r>
            <w:r w:rsidR="00124B95">
              <w:t xml:space="preserve">using the </w:t>
            </w:r>
            <w:r w:rsidR="008350C3">
              <w:t>Python</w:t>
            </w:r>
            <w:r w:rsidR="00124B95">
              <w:t xml:space="preserve"> programming language</w:t>
            </w:r>
            <w:r w:rsidR="008350C3">
              <w:t xml:space="preserve">.  </w:t>
            </w:r>
            <w:r w:rsidR="009D2A6E">
              <w:t xml:space="preserve">My undergraduate and postgraduate studies have equipped me </w:t>
            </w:r>
            <w:r w:rsidR="006B65F4" w:rsidRPr="006B65F4">
              <w:rPr>
                <w:lang w:val="en-GB"/>
              </w:rPr>
              <w:t xml:space="preserve">with essential analytical, problem solving, team-working, and communication skills.  </w:t>
            </w:r>
            <w:r w:rsidR="006B65F4">
              <w:rPr>
                <w:lang w:val="en-GB"/>
              </w:rPr>
              <w:t xml:space="preserve">I have </w:t>
            </w:r>
            <w:r w:rsidR="006B65F4" w:rsidRPr="006B65F4">
              <w:rPr>
                <w:lang w:val="en-GB"/>
              </w:rPr>
              <w:t xml:space="preserve">work experience as a Support Worker </w:t>
            </w:r>
            <w:r w:rsidR="006B65F4">
              <w:rPr>
                <w:lang w:val="en-GB"/>
              </w:rPr>
              <w:t>and this job has</w:t>
            </w:r>
            <w:r w:rsidR="006B65F4" w:rsidRPr="006B65F4">
              <w:rPr>
                <w:lang w:val="en-GB"/>
              </w:rPr>
              <w:t xml:space="preserve"> taught me the importance of maintaining a high level of professionalism in the workplace and treating work colleagues with respect, working in accordance to the values and procedures of </w:t>
            </w:r>
            <w:r w:rsidR="009737FB">
              <w:rPr>
                <w:lang w:val="en-GB"/>
              </w:rPr>
              <w:t xml:space="preserve">the </w:t>
            </w:r>
            <w:r w:rsidR="006B65F4" w:rsidRPr="006B65F4">
              <w:rPr>
                <w:lang w:val="en-GB"/>
              </w:rPr>
              <w:t>company and avoiding any behaviour that would call into question my suitability to be employed within the company.</w:t>
            </w:r>
            <w:r w:rsidR="00BB2167">
              <w:t xml:space="preserve">  </w:t>
            </w:r>
            <w:r w:rsidR="00EB09DC" w:rsidRPr="00EB09DC">
              <w:rPr>
                <w:lang w:val="en-GB"/>
              </w:rPr>
              <w:t>I am confident that I can bring many strengths to your company such as my ability to grasp new concepts and ideas quickly</w:t>
            </w:r>
            <w:r w:rsidR="00803357">
              <w:rPr>
                <w:lang w:val="en-GB"/>
              </w:rPr>
              <w:t xml:space="preserve"> and </w:t>
            </w:r>
            <w:r w:rsidR="00EB09DC" w:rsidRPr="00EB09DC">
              <w:rPr>
                <w:lang w:val="en-GB"/>
              </w:rPr>
              <w:t>work unsupervised and under pressure while being proactive.  I also possess the ability to work with people from different social, economic and career backgrounds and can respond swiftly to different challenging situations and provide creative solutions to problems.  </w:t>
            </w:r>
          </w:p>
          <w:p w14:paraId="69F0D2F1" w14:textId="1CC29353" w:rsidR="00615C42" w:rsidRDefault="00314E73" w:rsidP="005579C9">
            <w:r>
              <w:t xml:space="preserve"> </w:t>
            </w:r>
          </w:p>
          <w:p w14:paraId="691E5A72" w14:textId="4EB4F725" w:rsidR="00615C42" w:rsidRDefault="00615C42" w:rsidP="005579C9">
            <w:r>
              <w:t xml:space="preserve">I would very much like to discuss </w:t>
            </w:r>
            <w:r w:rsidR="00CB5656">
              <w:t>any career</w:t>
            </w:r>
            <w:r>
              <w:t xml:space="preserve"> opportunit</w:t>
            </w:r>
            <w:r w:rsidR="00CB5656">
              <w:t>ies</w:t>
            </w:r>
            <w:r>
              <w:t xml:space="preserve"> with</w:t>
            </w:r>
            <w:r w:rsidR="00610252">
              <w:t>in</w:t>
            </w:r>
            <w:r>
              <w:t xml:space="preserve"> your company and how my </w:t>
            </w:r>
            <w:r w:rsidR="00CB5656">
              <w:t xml:space="preserve">current skills </w:t>
            </w:r>
            <w:r>
              <w:t xml:space="preserve">can help you achieve </w:t>
            </w:r>
            <w:r w:rsidR="00016012">
              <w:t xml:space="preserve">any of </w:t>
            </w:r>
            <w:r>
              <w:t xml:space="preserve">your upcoming goals.  Thank you for taking the time to look at my </w:t>
            </w:r>
            <w:r w:rsidR="0012554F">
              <w:t>portal</w:t>
            </w:r>
            <w:r>
              <w:t xml:space="preserve">.  I look forward to hearing from you.   </w:t>
            </w:r>
          </w:p>
          <w:p w14:paraId="7E757DBE" w14:textId="77777777" w:rsidR="009517AB" w:rsidRDefault="009517AB" w:rsidP="005579C9"/>
          <w:p w14:paraId="2F04A337" w14:textId="4BEB1AED" w:rsidR="005579C9" w:rsidRDefault="00615C42" w:rsidP="00615C42">
            <w:r>
              <w:t>Sincerely</w:t>
            </w:r>
          </w:p>
          <w:p w14:paraId="5FF637AA" w14:textId="11507678" w:rsidR="005579C9" w:rsidRDefault="005579C9" w:rsidP="005579C9"/>
          <w:p w14:paraId="56DD9918" w14:textId="77777777" w:rsidR="00491A31" w:rsidRPr="00BF09B3" w:rsidRDefault="00491A31" w:rsidP="005579C9"/>
          <w:p w14:paraId="03C267ED" w14:textId="639F8591" w:rsidR="005579C9" w:rsidRDefault="00615C42" w:rsidP="005579C9">
            <w:r>
              <w:t>Tatenda Manyepa</w:t>
            </w:r>
          </w:p>
          <w:p w14:paraId="5419A98A" w14:textId="38D0EFB9" w:rsidR="005579C9" w:rsidRPr="00CF1A49" w:rsidRDefault="005579C9" w:rsidP="005579C9"/>
        </w:tc>
      </w:tr>
    </w:tbl>
    <w:p w14:paraId="053D3121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78AE3" w14:textId="77777777" w:rsidR="008D4B9B" w:rsidRDefault="008D4B9B" w:rsidP="0068194B">
      <w:r>
        <w:separator/>
      </w:r>
    </w:p>
    <w:p w14:paraId="61A813EF" w14:textId="77777777" w:rsidR="008D4B9B" w:rsidRDefault="008D4B9B"/>
    <w:p w14:paraId="0811A021" w14:textId="77777777" w:rsidR="008D4B9B" w:rsidRDefault="008D4B9B"/>
  </w:endnote>
  <w:endnote w:type="continuationSeparator" w:id="0">
    <w:p w14:paraId="47164240" w14:textId="77777777" w:rsidR="008D4B9B" w:rsidRDefault="008D4B9B" w:rsidP="0068194B">
      <w:r>
        <w:continuationSeparator/>
      </w:r>
    </w:p>
    <w:p w14:paraId="3BF85B0E" w14:textId="77777777" w:rsidR="008D4B9B" w:rsidRDefault="008D4B9B"/>
    <w:p w14:paraId="41C9FEB4" w14:textId="77777777" w:rsidR="008D4B9B" w:rsidRDefault="008D4B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9AD0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9761E" w14:textId="77777777" w:rsidR="008D4B9B" w:rsidRDefault="008D4B9B" w:rsidP="0068194B">
      <w:r>
        <w:separator/>
      </w:r>
    </w:p>
    <w:p w14:paraId="67D5316A" w14:textId="77777777" w:rsidR="008D4B9B" w:rsidRDefault="008D4B9B"/>
    <w:p w14:paraId="78D5AB83" w14:textId="77777777" w:rsidR="008D4B9B" w:rsidRDefault="008D4B9B"/>
  </w:footnote>
  <w:footnote w:type="continuationSeparator" w:id="0">
    <w:p w14:paraId="7FB7B70B" w14:textId="77777777" w:rsidR="008D4B9B" w:rsidRDefault="008D4B9B" w:rsidP="0068194B">
      <w:r>
        <w:continuationSeparator/>
      </w:r>
    </w:p>
    <w:p w14:paraId="45F60E8B" w14:textId="77777777" w:rsidR="008D4B9B" w:rsidRDefault="008D4B9B"/>
    <w:p w14:paraId="0B98B38E" w14:textId="77777777" w:rsidR="008D4B9B" w:rsidRDefault="008D4B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1D22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8DB801" wp14:editId="4CD90A7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D79FD5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32"/>
    <w:rsid w:val="000001EF"/>
    <w:rsid w:val="00007322"/>
    <w:rsid w:val="00007728"/>
    <w:rsid w:val="00016012"/>
    <w:rsid w:val="00024584"/>
    <w:rsid w:val="00024730"/>
    <w:rsid w:val="00055E95"/>
    <w:rsid w:val="0007021F"/>
    <w:rsid w:val="000A6C77"/>
    <w:rsid w:val="000A7174"/>
    <w:rsid w:val="000B2BA5"/>
    <w:rsid w:val="000C554C"/>
    <w:rsid w:val="000E57FC"/>
    <w:rsid w:val="000F2F8C"/>
    <w:rsid w:val="000F3C1B"/>
    <w:rsid w:val="0010006E"/>
    <w:rsid w:val="001045A8"/>
    <w:rsid w:val="00114A91"/>
    <w:rsid w:val="00124B95"/>
    <w:rsid w:val="0012554F"/>
    <w:rsid w:val="0012753D"/>
    <w:rsid w:val="00140052"/>
    <w:rsid w:val="001427E1"/>
    <w:rsid w:val="00163668"/>
    <w:rsid w:val="00171566"/>
    <w:rsid w:val="00174676"/>
    <w:rsid w:val="001747EF"/>
    <w:rsid w:val="001755A8"/>
    <w:rsid w:val="00184014"/>
    <w:rsid w:val="00192008"/>
    <w:rsid w:val="00195020"/>
    <w:rsid w:val="001C0E68"/>
    <w:rsid w:val="001C4B6F"/>
    <w:rsid w:val="001D0BF1"/>
    <w:rsid w:val="001E3120"/>
    <w:rsid w:val="001E7AAC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73"/>
    <w:rsid w:val="002617AE"/>
    <w:rsid w:val="002638D0"/>
    <w:rsid w:val="002647D3"/>
    <w:rsid w:val="00275EAE"/>
    <w:rsid w:val="00294998"/>
    <w:rsid w:val="00297F18"/>
    <w:rsid w:val="002A1945"/>
    <w:rsid w:val="002B2334"/>
    <w:rsid w:val="002B2958"/>
    <w:rsid w:val="002B3FC8"/>
    <w:rsid w:val="002B4D93"/>
    <w:rsid w:val="002D23C5"/>
    <w:rsid w:val="002D6137"/>
    <w:rsid w:val="002E7E61"/>
    <w:rsid w:val="002F05E5"/>
    <w:rsid w:val="002F254D"/>
    <w:rsid w:val="002F30E4"/>
    <w:rsid w:val="00307140"/>
    <w:rsid w:val="00307FE4"/>
    <w:rsid w:val="00314E73"/>
    <w:rsid w:val="00316DFF"/>
    <w:rsid w:val="00325B57"/>
    <w:rsid w:val="00336056"/>
    <w:rsid w:val="003544E1"/>
    <w:rsid w:val="00366398"/>
    <w:rsid w:val="003766EE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0109"/>
    <w:rsid w:val="00416B25"/>
    <w:rsid w:val="00420592"/>
    <w:rsid w:val="00426A01"/>
    <w:rsid w:val="004319E0"/>
    <w:rsid w:val="00437E8C"/>
    <w:rsid w:val="00440225"/>
    <w:rsid w:val="00461130"/>
    <w:rsid w:val="00465F0C"/>
    <w:rsid w:val="004726BC"/>
    <w:rsid w:val="00474105"/>
    <w:rsid w:val="00480E6E"/>
    <w:rsid w:val="00486277"/>
    <w:rsid w:val="0048707D"/>
    <w:rsid w:val="00491A31"/>
    <w:rsid w:val="00494CF6"/>
    <w:rsid w:val="00495F8D"/>
    <w:rsid w:val="004A1FAE"/>
    <w:rsid w:val="004A32FF"/>
    <w:rsid w:val="004B06EB"/>
    <w:rsid w:val="004B6AD0"/>
    <w:rsid w:val="004C0F13"/>
    <w:rsid w:val="004C2D5D"/>
    <w:rsid w:val="004C33E1"/>
    <w:rsid w:val="004E01EB"/>
    <w:rsid w:val="004E2794"/>
    <w:rsid w:val="00501B7C"/>
    <w:rsid w:val="00502532"/>
    <w:rsid w:val="00510392"/>
    <w:rsid w:val="00513E2A"/>
    <w:rsid w:val="00533E01"/>
    <w:rsid w:val="005579C9"/>
    <w:rsid w:val="005663B2"/>
    <w:rsid w:val="00566A35"/>
    <w:rsid w:val="0056701E"/>
    <w:rsid w:val="0057178A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1F77"/>
    <w:rsid w:val="005F4B91"/>
    <w:rsid w:val="005F55D2"/>
    <w:rsid w:val="00610252"/>
    <w:rsid w:val="00615C42"/>
    <w:rsid w:val="0062312F"/>
    <w:rsid w:val="00625F2C"/>
    <w:rsid w:val="006537DE"/>
    <w:rsid w:val="006618E9"/>
    <w:rsid w:val="00664399"/>
    <w:rsid w:val="0068194B"/>
    <w:rsid w:val="00692703"/>
    <w:rsid w:val="006A1962"/>
    <w:rsid w:val="006B5D48"/>
    <w:rsid w:val="006B65F4"/>
    <w:rsid w:val="006B7D7B"/>
    <w:rsid w:val="006C1A5E"/>
    <w:rsid w:val="006E1507"/>
    <w:rsid w:val="006F4760"/>
    <w:rsid w:val="00704AB8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B1F"/>
    <w:rsid w:val="007C0566"/>
    <w:rsid w:val="007C606B"/>
    <w:rsid w:val="007E6A61"/>
    <w:rsid w:val="00801140"/>
    <w:rsid w:val="00803357"/>
    <w:rsid w:val="00803404"/>
    <w:rsid w:val="00827755"/>
    <w:rsid w:val="00834955"/>
    <w:rsid w:val="008350C3"/>
    <w:rsid w:val="00855B59"/>
    <w:rsid w:val="00860461"/>
    <w:rsid w:val="0086487C"/>
    <w:rsid w:val="0086695E"/>
    <w:rsid w:val="00870B20"/>
    <w:rsid w:val="008829F8"/>
    <w:rsid w:val="00885897"/>
    <w:rsid w:val="008A6538"/>
    <w:rsid w:val="008C7056"/>
    <w:rsid w:val="008D4B9B"/>
    <w:rsid w:val="008F3B14"/>
    <w:rsid w:val="00901899"/>
    <w:rsid w:val="0090344B"/>
    <w:rsid w:val="00905715"/>
    <w:rsid w:val="0091321E"/>
    <w:rsid w:val="009134B0"/>
    <w:rsid w:val="00913946"/>
    <w:rsid w:val="00923132"/>
    <w:rsid w:val="0092726B"/>
    <w:rsid w:val="009361BA"/>
    <w:rsid w:val="00944F78"/>
    <w:rsid w:val="009510E7"/>
    <w:rsid w:val="009517AB"/>
    <w:rsid w:val="00952C89"/>
    <w:rsid w:val="009543B7"/>
    <w:rsid w:val="009571D8"/>
    <w:rsid w:val="009650EA"/>
    <w:rsid w:val="009737FB"/>
    <w:rsid w:val="0097790C"/>
    <w:rsid w:val="00980BA5"/>
    <w:rsid w:val="0098506E"/>
    <w:rsid w:val="00990629"/>
    <w:rsid w:val="0099111C"/>
    <w:rsid w:val="009A44CE"/>
    <w:rsid w:val="009C4DFC"/>
    <w:rsid w:val="009D01E3"/>
    <w:rsid w:val="009D2A6E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229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6628"/>
    <w:rsid w:val="00BA1546"/>
    <w:rsid w:val="00BB2167"/>
    <w:rsid w:val="00BB4E51"/>
    <w:rsid w:val="00BB7E51"/>
    <w:rsid w:val="00BD3585"/>
    <w:rsid w:val="00BD431F"/>
    <w:rsid w:val="00BE423E"/>
    <w:rsid w:val="00BF61AC"/>
    <w:rsid w:val="00C30F9C"/>
    <w:rsid w:val="00C47FA6"/>
    <w:rsid w:val="00C53E66"/>
    <w:rsid w:val="00C57FC6"/>
    <w:rsid w:val="00C66A7D"/>
    <w:rsid w:val="00C779DA"/>
    <w:rsid w:val="00C814F7"/>
    <w:rsid w:val="00C937A4"/>
    <w:rsid w:val="00CA4B4D"/>
    <w:rsid w:val="00CB35C3"/>
    <w:rsid w:val="00CB5656"/>
    <w:rsid w:val="00CD323D"/>
    <w:rsid w:val="00CE4030"/>
    <w:rsid w:val="00CE64B3"/>
    <w:rsid w:val="00CF1A49"/>
    <w:rsid w:val="00D0630C"/>
    <w:rsid w:val="00D243A9"/>
    <w:rsid w:val="00D2506B"/>
    <w:rsid w:val="00D305E5"/>
    <w:rsid w:val="00D37CD3"/>
    <w:rsid w:val="00D56DAD"/>
    <w:rsid w:val="00D66A52"/>
    <w:rsid w:val="00D66EFA"/>
    <w:rsid w:val="00D72A2D"/>
    <w:rsid w:val="00D866C3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709F"/>
    <w:rsid w:val="00E9528E"/>
    <w:rsid w:val="00EA5099"/>
    <w:rsid w:val="00EB09DC"/>
    <w:rsid w:val="00EC1351"/>
    <w:rsid w:val="00EC4CBF"/>
    <w:rsid w:val="00ED4398"/>
    <w:rsid w:val="00EE2CA8"/>
    <w:rsid w:val="00EF17E8"/>
    <w:rsid w:val="00EF3AF0"/>
    <w:rsid w:val="00EF51D9"/>
    <w:rsid w:val="00EF7544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FE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\AppData\Local\Microsoft\Office\16.0\DTS\en-US%7bA1BB40CB-FF93-40AC-BA55-0C8D810A14A8%7d\%7b1CAD9D88-8B6D-43FC-BA7A-678BF34C5E33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001956E474A07B71AFDB323C28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62CFA-58CB-4293-8E9F-EBCFCCBF2818}"/>
      </w:docPartPr>
      <w:docPartBody>
        <w:p w:rsidR="008528D4" w:rsidRDefault="002B7AAC">
          <w:pPr>
            <w:pStyle w:val="390001956E474A07B71AFDB323C2894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D4"/>
    <w:rsid w:val="002B7AAC"/>
    <w:rsid w:val="003C2BDA"/>
    <w:rsid w:val="003E082A"/>
    <w:rsid w:val="008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90001956E474A07B71AFDB323C2894B">
    <w:name w:val="390001956E474A07B71AFDB323C2894B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{1CAD9D88-8B6D-43FC-BA7A-678BF34C5E33}tf16392877_win32.dotx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2020-11-25T13:25:00Z</dcterms:created>
  <dcterms:modified xsi:type="dcterms:W3CDTF">2020-11-27T22:34:00Z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